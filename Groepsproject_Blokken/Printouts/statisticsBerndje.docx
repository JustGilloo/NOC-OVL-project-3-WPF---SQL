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38FED" w14:textId="0617E9E3" w:rsidR="00B80966" w:rsidRDefault="005A7822">
      <w:pPr>
        <w:rPr>
          <w:sz w:val="36"/>
          <w:szCs w:val="36"/>
        </w:rPr>
      </w:pPr>
      <w:r w:rsidRPr="005A7822">
        <w:rPr>
          <w:sz w:val="36"/>
          <w:szCs w:val="36"/>
        </w:rPr>
        <w:t xml:space="preserve">Naam: </w:t>
      </w:r>
      <w:r w:rsidR="006706ED">
        <w:rPr>
          <w:sz w:val="36"/>
          <w:szCs w:val="36"/>
        </w:rPr>
        <w:t>Berndje</w:t>
      </w:r>
    </w:p>
    <w:p w14:paraId="57255847" w14:textId="77777777" w:rsidR="005A7822" w:rsidRPr="005A7822" w:rsidRDefault="005A7822">
      <w:pPr>
        <w:rPr>
          <w:sz w:val="36"/>
          <w:szCs w:val="3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5A7822" w:rsidRPr="005A7822" w14:paraId="6A2A0428" w14:textId="77777777" w:rsidTr="005A7822">
        <w:tc>
          <w:tcPr>
            <w:tcW w:w="3114" w:type="dxa"/>
          </w:tcPr>
          <w:p w14:paraId="4EB88C2F" w14:textId="77777777" w:rsidR="005A7822" w:rsidRPr="005A7822" w:rsidRDefault="005A78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Highscore SP</w:t>
            </w:r>
          </w:p>
        </w:tc>
        <w:tc>
          <w:tcPr>
            <w:tcW w:w="5948" w:type="dxa"/>
          </w:tcPr>
          <w:p w14:paraId="18E6D299" w14:textId="5E744DE1" w:rsidR="005A7822" w:rsidRPr="005A7822" w:rsidRDefault="006706ED">
            <w:pPr>
              <w:rPr>
                <w:sz w:val="32"/>
                <w:szCs w:val="32"/>
              </w:rPr>
            </w:pPr>
            <w:bookmarkStart w:id="0" w:name="scoreSP"/>
            <w:bookmarkEnd w:id="0"/>
            <w:r>
              <w:rPr>
                <w:sz w:val="32"/>
                <w:szCs w:val="32"/>
              </w:rPr>
              <w:t>3</w:t>
            </w:r>
          </w:p>
        </w:tc>
      </w:tr>
      <w:tr w:rsidR="005A7822" w:rsidRPr="005A7822" w14:paraId="6ADC7ED1" w14:textId="77777777" w:rsidTr="005A7822">
        <w:tc>
          <w:tcPr>
            <w:tcW w:w="3114" w:type="dxa"/>
          </w:tcPr>
          <w:p w14:paraId="68EE64CB" w14:textId="77777777" w:rsidR="005A7822" w:rsidRPr="005A7822" w:rsidRDefault="005A78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Highscore VS</w:t>
            </w:r>
          </w:p>
        </w:tc>
        <w:tc>
          <w:tcPr>
            <w:tcW w:w="5948" w:type="dxa"/>
          </w:tcPr>
          <w:p w14:paraId="1C9DC007" w14:textId="77777777" w:rsidR="005A7822" w:rsidRPr="005A7822" w:rsidRDefault="005A7822">
            <w:pPr>
              <w:rPr>
                <w:sz w:val="32"/>
                <w:szCs w:val="32"/>
              </w:rPr>
            </w:pPr>
            <w:bookmarkStart w:id="1" w:name="scoreVS"/>
            <w:bookmarkEnd w:id="1"/>
          </w:p>
        </w:tc>
      </w:tr>
      <w:tr w:rsidR="005A7822" w:rsidRPr="005A7822" w14:paraId="3BDF6032" w14:textId="77777777" w:rsidTr="005A7822">
        <w:tc>
          <w:tcPr>
            <w:tcW w:w="3114" w:type="dxa"/>
          </w:tcPr>
          <w:p w14:paraId="27FA138F" w14:textId="77777777" w:rsidR="005A7822" w:rsidRPr="005A7822" w:rsidRDefault="005A78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Games gespeeld SP</w:t>
            </w:r>
          </w:p>
        </w:tc>
        <w:tc>
          <w:tcPr>
            <w:tcW w:w="5948" w:type="dxa"/>
          </w:tcPr>
          <w:p w14:paraId="3FCD23B3" w14:textId="07E562B4" w:rsidR="005A7822" w:rsidRPr="005A7822" w:rsidRDefault="006706ED">
            <w:pPr>
              <w:rPr>
                <w:sz w:val="32"/>
                <w:szCs w:val="32"/>
              </w:rPr>
            </w:pPr>
            <w:bookmarkStart w:id="2" w:name="gamesSP"/>
            <w:bookmarkEnd w:id="2"/>
            <w:r>
              <w:rPr>
                <w:sz w:val="32"/>
                <w:szCs w:val="32"/>
              </w:rPr>
              <w:t>4</w:t>
            </w:r>
          </w:p>
        </w:tc>
      </w:tr>
      <w:tr w:rsidR="005A7822" w:rsidRPr="005A7822" w14:paraId="1DEE4501" w14:textId="77777777" w:rsidTr="005A7822">
        <w:tc>
          <w:tcPr>
            <w:tcW w:w="3114" w:type="dxa"/>
          </w:tcPr>
          <w:p w14:paraId="037A33A9" w14:textId="77777777" w:rsidR="005A7822" w:rsidRPr="005A7822" w:rsidRDefault="005A78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Games gespeeld VS</w:t>
            </w:r>
          </w:p>
        </w:tc>
        <w:tc>
          <w:tcPr>
            <w:tcW w:w="5948" w:type="dxa"/>
          </w:tcPr>
          <w:p w14:paraId="021C978A" w14:textId="77777777" w:rsidR="005A7822" w:rsidRPr="005A7822" w:rsidRDefault="005A7822">
            <w:pPr>
              <w:rPr>
                <w:sz w:val="32"/>
                <w:szCs w:val="32"/>
              </w:rPr>
            </w:pPr>
            <w:bookmarkStart w:id="3" w:name="gamesVS"/>
            <w:bookmarkEnd w:id="3"/>
          </w:p>
        </w:tc>
      </w:tr>
      <w:tr w:rsidR="005A7822" w:rsidRPr="005A7822" w14:paraId="4497D9A7" w14:textId="77777777" w:rsidTr="005A7822">
        <w:tc>
          <w:tcPr>
            <w:tcW w:w="3114" w:type="dxa"/>
          </w:tcPr>
          <w:p w14:paraId="58D9EFDC" w14:textId="77777777" w:rsidR="005A7822" w:rsidRPr="005A7822" w:rsidRDefault="005A78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Winrate SP</w:t>
            </w:r>
          </w:p>
        </w:tc>
        <w:tc>
          <w:tcPr>
            <w:tcW w:w="5948" w:type="dxa"/>
          </w:tcPr>
          <w:p w14:paraId="3BD3BA1E" w14:textId="2EDC9538" w:rsidR="005A7822" w:rsidRPr="005A7822" w:rsidRDefault="006706ED">
            <w:pPr>
              <w:rPr>
                <w:sz w:val="32"/>
                <w:szCs w:val="32"/>
              </w:rPr>
            </w:pPr>
            <w:bookmarkStart w:id="4" w:name="winrateSP"/>
            <w:bookmarkEnd w:id="4"/>
            <w:r>
              <w:rPr>
                <w:sz w:val="32"/>
                <w:szCs w:val="32"/>
              </w:rPr>
              <w:t>0%</w:t>
            </w:r>
          </w:p>
        </w:tc>
      </w:tr>
      <w:tr w:rsidR="005A7822" w:rsidRPr="005A7822" w14:paraId="42580B10" w14:textId="77777777" w:rsidTr="005A7822">
        <w:tc>
          <w:tcPr>
            <w:tcW w:w="3114" w:type="dxa"/>
          </w:tcPr>
          <w:p w14:paraId="1085C3D2" w14:textId="77777777" w:rsidR="005A7822" w:rsidRPr="005A7822" w:rsidRDefault="005A78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Winrate VS</w:t>
            </w:r>
          </w:p>
        </w:tc>
        <w:tc>
          <w:tcPr>
            <w:tcW w:w="5948" w:type="dxa"/>
          </w:tcPr>
          <w:p w14:paraId="76B61532" w14:textId="5F554F12" w:rsidR="005A7822" w:rsidRPr="005A7822" w:rsidRDefault="006706ED">
            <w:pPr>
              <w:rPr>
                <w:sz w:val="32"/>
                <w:szCs w:val="32"/>
              </w:rPr>
            </w:pPr>
            <w:bookmarkStart w:id="5" w:name="winrateVS"/>
            <w:bookmarkEnd w:id="5"/>
            <w:r>
              <w:rPr>
                <w:sz w:val="32"/>
                <w:szCs w:val="32"/>
              </w:rPr>
              <w:t>No games played yet!</w:t>
            </w:r>
          </w:p>
        </w:tc>
      </w:tr>
    </w:tbl>
    <w:p w14:paraId="46AD2DDE" w14:textId="77777777" w:rsidR="005A7822" w:rsidRPr="005A7822" w:rsidRDefault="005A7822">
      <w:pPr>
        <w:rPr>
          <w:sz w:val="24"/>
          <w:szCs w:val="24"/>
        </w:rPr>
      </w:pPr>
    </w:p>
    <w:sectPr w:rsidR="005A7822" w:rsidRPr="005A7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ED"/>
    <w:rsid w:val="005A7822"/>
    <w:rsid w:val="006706ED"/>
    <w:rsid w:val="006760F5"/>
    <w:rsid w:val="00B8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BF85"/>
  <w15:chartTrackingRefBased/>
  <w15:docId w15:val="{830468C7-9C44-466E-9EE9-62937BFC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A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esktop\Blokken\groepspoject-blokken_gilles_bernd_illya_cedric\Groepsproject_Blokken\bin\Debug\assets\ShareStatistics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895EA-DC4F-44F8-AB69-2882609B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ShareStatistics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Tycho Seghers</cp:lastModifiedBy>
  <cp:revision>1</cp:revision>
  <dcterms:created xsi:type="dcterms:W3CDTF">2024-03-11T10:26:00Z</dcterms:created>
  <dcterms:modified xsi:type="dcterms:W3CDTF">2024-03-11T10:26:00Z</dcterms:modified>
</cp:coreProperties>
</file>